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15" w:rsidRPr="00210002" w:rsidRDefault="002461FF">
      <w:pPr>
        <w:pStyle w:val="ContactInfo"/>
        <w:rPr>
          <w:rStyle w:val="Emphasis"/>
          <w:rFonts w:ascii="Arial" w:hAnsi="Arial" w:cs="Arial"/>
          <w:sz w:val="20"/>
          <w:szCs w:val="20"/>
        </w:rPr>
      </w:pPr>
      <w:r w:rsidRPr="00210002">
        <w:rPr>
          <w:rStyle w:val="Emphasis"/>
          <w:rFonts w:ascii="Arial" w:hAnsi="Arial" w:cs="Arial"/>
          <w:sz w:val="20"/>
          <w:szCs w:val="20"/>
        </w:rPr>
        <w:t>Vu.q.tang@gmail.com</w:t>
      </w:r>
    </w:p>
    <w:p w:rsidR="00513715" w:rsidRPr="00210002" w:rsidRDefault="002461FF">
      <w:pPr>
        <w:pStyle w:val="ContactInfo"/>
        <w:rPr>
          <w:rFonts w:ascii="Arial" w:hAnsi="Arial" w:cs="Arial"/>
          <w:sz w:val="20"/>
          <w:szCs w:val="20"/>
        </w:rPr>
      </w:pPr>
      <w:r w:rsidRPr="00210002">
        <w:rPr>
          <w:rFonts w:ascii="Arial" w:hAnsi="Arial" w:cs="Arial"/>
          <w:sz w:val="20"/>
          <w:szCs w:val="20"/>
        </w:rPr>
        <w:t>480-993-5711</w:t>
      </w:r>
    </w:p>
    <w:p w:rsidR="00513715" w:rsidRPr="00210002" w:rsidRDefault="00AE726B">
      <w:pPr>
        <w:pStyle w:val="Name"/>
        <w:pBdr>
          <w:top w:val="single" w:sz="4" w:space="4" w:color="auto"/>
        </w:pBdr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alias w:val="Your Name"/>
          <w:tag w:val=""/>
          <w:id w:val="1197042864"/>
          <w:placeholder>
            <w:docPart w:val="0C499359068746B4BDA0B280892BB5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93E12" w:rsidRPr="00210002">
            <w:rPr>
              <w:rFonts w:ascii="Arial" w:hAnsi="Arial" w:cs="Arial"/>
              <w:sz w:val="28"/>
              <w:szCs w:val="28"/>
            </w:rPr>
            <w:t>Vu tang</w:t>
          </w:r>
        </w:sdtContent>
      </w:sdt>
    </w:p>
    <w:tbl>
      <w:tblPr>
        <w:tblStyle w:val="ResumeTable"/>
        <w:tblW w:w="5000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980"/>
        <w:gridCol w:w="270"/>
        <w:gridCol w:w="7830"/>
      </w:tblGrid>
      <w:tr w:rsidR="00513715" w:rsidRPr="00210002">
        <w:tc>
          <w:tcPr>
            <w:tcW w:w="1980" w:type="dxa"/>
          </w:tcPr>
          <w:p w:rsidR="00513715" w:rsidRPr="00210002" w:rsidRDefault="00513715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:rsidR="00513715" w:rsidRPr="00210002" w:rsidRDefault="00513715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</w:tcPr>
          <w:p w:rsidR="00513715" w:rsidRPr="00210002" w:rsidRDefault="00513715">
            <w:pPr>
              <w:pStyle w:val="ResumeText"/>
              <w:rPr>
                <w:rFonts w:ascii="Arial" w:hAnsi="Arial" w:cs="Arial"/>
              </w:rPr>
            </w:pPr>
          </w:p>
        </w:tc>
      </w:tr>
      <w:tr w:rsidR="00513715" w:rsidRPr="00210002">
        <w:tc>
          <w:tcPr>
            <w:tcW w:w="1980" w:type="dxa"/>
          </w:tcPr>
          <w:p w:rsidR="00513715" w:rsidRPr="00210002" w:rsidRDefault="003422D5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210002">
              <w:rPr>
                <w:rFonts w:ascii="Arial" w:hAnsi="Arial" w:cs="Arial"/>
                <w:sz w:val="20"/>
                <w:szCs w:val="20"/>
              </w:rPr>
              <w:t>Skills &amp; Abilities</w:t>
            </w:r>
          </w:p>
        </w:tc>
        <w:tc>
          <w:tcPr>
            <w:tcW w:w="270" w:type="dxa"/>
          </w:tcPr>
          <w:p w:rsidR="00513715" w:rsidRPr="00210002" w:rsidRDefault="00513715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</w:tcPr>
          <w:sdt>
            <w:sdtPr>
              <w:rPr>
                <w:rFonts w:ascii="Arial" w:hAnsi="Arial" w:cs="Arial"/>
              </w:rPr>
              <w:id w:val="1084486655"/>
            </w:sdtPr>
            <w:sdtEndPr/>
            <w:sdtContent>
              <w:sdt>
                <w:sdtPr>
                  <w:rPr>
                    <w:rFonts w:ascii="Arial" w:hAnsi="Arial" w:cs="Arial"/>
                  </w:rPr>
                  <w:id w:val="-1973903857"/>
                </w:sdtPr>
                <w:sdtEndPr/>
                <w:sdtContent>
                  <w:p w:rsidR="005124A4" w:rsidRPr="00210002" w:rsidRDefault="005124A4" w:rsidP="005124A4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  <w:rPr>
                        <w:rFonts w:ascii="Arial" w:hAnsi="Arial" w:cs="Arial"/>
                        <w:b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b/>
                        <w:color w:val="auto"/>
                      </w:rPr>
                      <w:t>Technical</w:t>
                    </w:r>
                  </w:p>
                  <w:sdt>
                    <w:sdtPr>
                      <w:rPr>
                        <w:rFonts w:ascii="Arial" w:hAnsi="Arial" w:cs="Arial"/>
                        <w:color w:val="auto"/>
                      </w:rPr>
                      <w:id w:val="-417942418"/>
                    </w:sdtPr>
                    <w:sdtEndPr/>
                    <w:sdtContent>
                      <w:p w:rsidR="005124A4" w:rsidRPr="00210002" w:rsidRDefault="00067F14" w:rsidP="00361ACE">
                        <w:pPr>
                          <w:pStyle w:val="ListBullet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</w:rPr>
                          <w:t>Intermediate</w:t>
                        </w:r>
                        <w:r w:rsidR="005124A4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color w:val="auto"/>
                          </w:rPr>
                          <w:t>advance</w:t>
                        </w:r>
                        <w:r w:rsidR="005124A4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level coding with HTML, CSS, </w:t>
                        </w:r>
                        <w:r w:rsidR="00D33B49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JS, </w:t>
                        </w:r>
                        <w:r w:rsidR="005124A4" w:rsidRPr="00210002">
                          <w:rPr>
                            <w:rFonts w:ascii="Arial" w:hAnsi="Arial" w:cs="Arial"/>
                            <w:color w:val="auto"/>
                          </w:rPr>
                          <w:t>and PHP</w:t>
                        </w:r>
                      </w:p>
                      <w:p w:rsidR="00AF5F37" w:rsidRPr="00210002" w:rsidRDefault="00067F14" w:rsidP="00FC337D">
                        <w:pPr>
                          <w:pStyle w:val="ListBullet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</w:rPr>
                          <w:t>Advance</w:t>
                        </w:r>
                        <w:r w:rsidR="005124A4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level and knowledge using Microsoft Office applications (Word, Excel, PowerPoint, Outlook, and Lync)</w:t>
                        </w:r>
                      </w:p>
                      <w:p w:rsidR="00997AED" w:rsidRPr="00210002" w:rsidRDefault="00997AED" w:rsidP="00FC337D">
                        <w:pPr>
                          <w:pStyle w:val="ListBullet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 w:rsidRPr="00210002">
                          <w:rPr>
                            <w:rFonts w:ascii="Arial" w:hAnsi="Arial" w:cs="Arial"/>
                            <w:color w:val="auto"/>
                          </w:rPr>
                          <w:t>Proficient in the installation and use of</w:t>
                        </w:r>
                        <w:r w:rsidR="00CC4E9E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Microsoft XP and </w:t>
                        </w:r>
                        <w:r w:rsidRPr="00210002">
                          <w:rPr>
                            <w:rFonts w:ascii="Arial" w:hAnsi="Arial" w:cs="Arial"/>
                            <w:color w:val="auto"/>
                          </w:rPr>
                          <w:t>Windows 7 &amp; 8</w:t>
                        </w:r>
                      </w:p>
                      <w:p w:rsidR="00AF5F37" w:rsidRPr="00210002" w:rsidRDefault="00CB35EB" w:rsidP="00AF5F37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360" w:hanging="360"/>
                          <w:rPr>
                            <w:rFonts w:ascii="Arial" w:hAnsi="Arial" w:cs="Arial"/>
                            <w:b/>
                            <w:color w:val="auto"/>
                          </w:rPr>
                        </w:pPr>
                        <w:r w:rsidRPr="00210002">
                          <w:rPr>
                            <w:rFonts w:ascii="Arial" w:hAnsi="Arial" w:cs="Arial"/>
                            <w:b/>
                            <w:color w:val="auto"/>
                          </w:rPr>
                          <w:t>Customer Service</w:t>
                        </w:r>
                      </w:p>
                      <w:p w:rsidR="00CB35EB" w:rsidRPr="00210002" w:rsidRDefault="00CB35EB" w:rsidP="00CB35EB">
                        <w:pPr>
                          <w:pStyle w:val="ListBullet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 w:rsidRPr="00210002">
                          <w:rPr>
                            <w:rFonts w:ascii="Arial" w:hAnsi="Arial" w:cs="Arial"/>
                            <w:color w:val="auto"/>
                          </w:rPr>
                          <w:t>Strong communication and organizational skills</w:t>
                        </w:r>
                      </w:p>
                      <w:p w:rsidR="00CB35EB" w:rsidRPr="00210002" w:rsidRDefault="00AC7505" w:rsidP="00CB35EB">
                        <w:pPr>
                          <w:pStyle w:val="ListBullet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Exceptional research and trouble-shooting abilities </w:t>
                        </w:r>
                      </w:p>
                      <w:p w:rsidR="00513715" w:rsidRPr="00210002" w:rsidRDefault="00CE5310" w:rsidP="00C13819">
                        <w:pPr>
                          <w:pStyle w:val="ListBullet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auto"/>
                          </w:rPr>
                          <w:t>Ability to</w:t>
                        </w:r>
                        <w:r w:rsidR="00AC7505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handle escalated issues </w:t>
                        </w:r>
                        <w:r w:rsidR="00C13819" w:rsidRPr="00210002">
                          <w:rPr>
                            <w:rFonts w:ascii="Arial" w:hAnsi="Arial" w:cs="Arial"/>
                            <w:color w:val="auto"/>
                          </w:rPr>
                          <w:t>with a sense of urgency and</w:t>
                        </w:r>
                        <w:r w:rsidR="00AC7505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provide timely responses</w:t>
                        </w:r>
                        <w:r w:rsidR="00C1793D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and follow-ups</w:t>
                        </w:r>
                        <w:r w:rsidR="00AC7505" w:rsidRPr="00210002">
                          <w:rPr>
                            <w:rFonts w:ascii="Arial" w:hAnsi="Arial" w:cs="Arial"/>
                            <w:color w:val="auto"/>
                          </w:rPr>
                          <w:t xml:space="preserve">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13715" w:rsidRPr="00210002">
        <w:tc>
          <w:tcPr>
            <w:tcW w:w="1980" w:type="dxa"/>
          </w:tcPr>
          <w:p w:rsidR="00513715" w:rsidRPr="00210002" w:rsidRDefault="003422D5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210002">
              <w:rPr>
                <w:rFonts w:ascii="Arial" w:hAnsi="Arial" w:cs="Arial"/>
                <w:sz w:val="20"/>
                <w:szCs w:val="20"/>
              </w:rPr>
              <w:t>Professional Experience</w:t>
            </w:r>
          </w:p>
        </w:tc>
        <w:tc>
          <w:tcPr>
            <w:tcW w:w="270" w:type="dxa"/>
          </w:tcPr>
          <w:p w:rsidR="00513715" w:rsidRPr="00210002" w:rsidRDefault="00513715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auto"/>
                <w:kern w:val="0"/>
                <w:lang w:eastAsia="en-US"/>
                <w14:ligatures w14:val="none"/>
              </w:rPr>
              <w:id w:val="1883832687"/>
            </w:sdtPr>
            <w:sdtEndPr>
              <w:rPr>
                <w:color w:val="595959" w:themeColor="text1" w:themeTint="A6"/>
                <w:kern w:val="20"/>
                <w:lang w:eastAsia="ja-JP"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-1020382880"/>
                </w:sdtPr>
                <w:sdtEndPr>
                  <w:rPr>
                    <w:rFonts w:eastAsiaTheme="minorHAnsi"/>
                  </w:rPr>
                </w:sdtEndPr>
                <w:sdtContent>
                  <w:p w:rsidR="00513715" w:rsidRPr="00210002" w:rsidRDefault="00F00A6B">
                    <w:pPr>
                      <w:pStyle w:val="Heading2"/>
                      <w:rPr>
                        <w:rFonts w:ascii="Arial" w:hAnsi="Arial" w:cs="Arial"/>
                        <w:color w:val="auto"/>
                      </w:rPr>
                    </w:pPr>
                    <w:r w:rsidRPr="00F00A6B">
                      <w:rPr>
                        <w:rFonts w:ascii="Arial" w:eastAsiaTheme="minorHAnsi" w:hAnsi="Arial" w:cs="Arial"/>
                        <w:color w:val="auto"/>
                        <w:kern w:val="0"/>
                        <w:lang w:eastAsia="en-US"/>
                      </w:rPr>
                      <w:t>Professional Services Engineer</w:t>
                    </w:r>
                    <w:r>
                      <w:rPr>
                        <w:rFonts w:ascii="Arial" w:eastAsiaTheme="minorHAnsi" w:hAnsi="Arial" w:cs="Arial"/>
                        <w:color w:val="auto"/>
                        <w:kern w:val="0"/>
                        <w:lang w:eastAsia="en-US"/>
                      </w:rPr>
                      <w:t xml:space="preserve">, </w:t>
                    </w:r>
                    <w:r w:rsidR="002A36D6" w:rsidRPr="00210002">
                      <w:rPr>
                        <w:rFonts w:ascii="Arial" w:eastAsiaTheme="minorHAnsi" w:hAnsi="Arial" w:cs="Arial"/>
                        <w:color w:val="auto"/>
                        <w:kern w:val="0"/>
                        <w:lang w:eastAsia="en-US"/>
                      </w:rPr>
                      <w:t>paypal</w:t>
                    </w:r>
                  </w:p>
                  <w:p w:rsidR="00513715" w:rsidRPr="00210002" w:rsidRDefault="002A36D6">
                    <w:pPr>
                      <w:pStyle w:val="ResumeText"/>
                      <w:rPr>
                        <w:rFonts w:ascii="Arial" w:hAnsi="Arial" w:cs="Arial"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color w:val="auto"/>
                      </w:rPr>
                      <w:t>1/2013 - PRESENT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Provide technical guidance to merchants and developers in their implementation of PayPal’s payment processing solutions (1st and 3rd party), APIs, and commerce products.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Ensure merchants implement PayPal’s payment processing solutions with a high degree of quality and use optimal integration strategies and techniques.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Identify, troubleshoot, and run test scenarios for technical issues with PayPal code, software, hardware, devices and endpoints, and communicate fixes or workarounds for an issue.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Generate and review in-depth technical information (Sample code, white papers, FAQs, Snippets) for distribution to PayPal merchants.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Serve as a knowledgeable resource to provide technical business solutions to merchants and developers, and to address PayPal product questions with our Sales departments.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Participate in the development of tools, systems and processes aimed at improving product supportability or overall support productivity. </w:t>
                    </w:r>
                  </w:p>
                  <w:p w:rsidR="00513715" w:rsidRPr="00210002" w:rsidRDefault="002A36D6" w:rsidP="002A36D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hAnsi="Arial" w:cs="Arial"/>
                        <w:sz w:val="20"/>
                        <w:szCs w:val="20"/>
                      </w:rPr>
                      <w:t>Advise management and appropriate groups on support issues which impact customer satisfaction and provide recommen</w:t>
                    </w:r>
                    <w:r w:rsidR="00E90BCD">
                      <w:rPr>
                        <w:rFonts w:ascii="Arial" w:hAnsi="Arial" w:cs="Arial"/>
                        <w:sz w:val="20"/>
                        <w:szCs w:val="20"/>
                      </w:rPr>
                      <w:t>dations for appropriate actions.</w:t>
                    </w:r>
                  </w:p>
                </w:sdtContent>
              </w:sd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1773050815"/>
                </w:sdtPr>
                <w:sdtEndPr>
                  <w:rPr>
                    <w:rFonts w:eastAsiaTheme="minorHAnsi"/>
                  </w:rPr>
                </w:sdtEndPr>
                <w:sdtContent>
                  <w:p w:rsidR="00513715" w:rsidRPr="00210002" w:rsidRDefault="002A36D6">
                    <w:pPr>
                      <w:pStyle w:val="Heading2"/>
                      <w:rPr>
                        <w:rFonts w:ascii="Arial" w:hAnsi="Arial" w:cs="Arial"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color w:val="auto"/>
                      </w:rPr>
                      <w:t xml:space="preserve">Merchant solutions </w:t>
                    </w:r>
                    <w:r w:rsidR="00B85A53" w:rsidRPr="00210002">
                      <w:rPr>
                        <w:rFonts w:ascii="Arial" w:hAnsi="Arial" w:cs="Arial"/>
                        <w:color w:val="auto"/>
                      </w:rPr>
                      <w:t>agent/</w:t>
                    </w:r>
                    <w:r w:rsidRPr="00210002">
                      <w:rPr>
                        <w:rFonts w:ascii="Arial" w:hAnsi="Arial" w:cs="Arial"/>
                        <w:color w:val="auto"/>
                      </w:rPr>
                      <w:t>outreach consultant</w:t>
                    </w:r>
                    <w:r w:rsidR="00C3012C" w:rsidRPr="00210002">
                      <w:rPr>
                        <w:rFonts w:ascii="Arial" w:hAnsi="Arial" w:cs="Arial"/>
                        <w:color w:val="auto"/>
                      </w:rPr>
                      <w:t>, paypal</w:t>
                    </w:r>
                  </w:p>
                  <w:p w:rsidR="00513715" w:rsidRPr="00210002" w:rsidRDefault="00C04173">
                    <w:pPr>
                      <w:pStyle w:val="ResumeText"/>
                      <w:rPr>
                        <w:rFonts w:ascii="Arial" w:hAnsi="Arial" w:cs="Arial"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color w:val="auto"/>
                      </w:rPr>
                      <w:t>2</w:t>
                    </w:r>
                    <w:r w:rsidR="002A36D6" w:rsidRPr="00210002">
                      <w:rPr>
                        <w:rFonts w:ascii="Arial" w:hAnsi="Arial" w:cs="Arial"/>
                        <w:color w:val="auto"/>
                      </w:rPr>
                      <w:t>/201</w:t>
                    </w:r>
                    <w:r w:rsidRPr="00210002">
                      <w:rPr>
                        <w:rFonts w:ascii="Arial" w:hAnsi="Arial" w:cs="Arial"/>
                        <w:color w:val="auto"/>
                      </w:rPr>
                      <w:t>1</w:t>
                    </w:r>
                    <w:r w:rsidR="002A36D6" w:rsidRPr="00210002">
                      <w:rPr>
                        <w:rFonts w:ascii="Arial" w:hAnsi="Arial" w:cs="Arial"/>
                        <w:color w:val="auto"/>
                      </w:rPr>
                      <w:t xml:space="preserve"> – 1/2013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Provide outbound sales and product support to merchants regarding risk policies and PayPal products and services. 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Demonstrate the ability to create, add, edit and troubleshoot our action seller products, website seller tools and all other products and services provided to PayPal merchants.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Ensure that new merchants are familiar with PayPal procedures and processes that will impact the ability to manage their on-line business. 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Assist the merchant in the selection of the correct PayPal product for their business needs.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Provide consultative advice on new products or features that would benefit the merchants through up sell or outreach campaigns. </w:t>
                    </w:r>
                  </w:p>
                  <w:p w:rsidR="002A36D6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Responsible for completing the required tracking of campaign information, </w:t>
                    </w: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lastRenderedPageBreak/>
                      <w:t xml:space="preserve">contacts, attempts and correspondence.  </w:t>
                    </w:r>
                  </w:p>
                  <w:p w:rsidR="00513715" w:rsidRPr="00210002" w:rsidRDefault="002A36D6" w:rsidP="002A36D6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Responsible for attending ongoing training and developing knowledge in all areas of the department as well as industry knowledge related to small businesses, risk management and on-line business practices. </w:t>
                    </w:r>
                  </w:p>
                </w:sdtContent>
              </w:sd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auto"/>
                    <w:kern w:val="0"/>
                    <w:lang w:eastAsia="en-US"/>
                    <w14:ligatures w14:val="none"/>
                  </w:rPr>
                  <w:id w:val="2134835572"/>
                </w:sdtPr>
                <w:sdtEndPr>
                  <w:rPr>
                    <w:color w:val="595959" w:themeColor="text1" w:themeTint="A6"/>
                    <w:kern w:val="20"/>
                    <w:lang w:eastAsia="ja-JP"/>
                  </w:rPr>
                </w:sdtEndPr>
                <w:sdtContent>
                  <w:p w:rsidR="00513715" w:rsidRPr="00210002" w:rsidRDefault="00B85A53">
                    <w:pPr>
                      <w:pStyle w:val="Heading2"/>
                      <w:rPr>
                        <w:rFonts w:ascii="Arial" w:hAnsi="Arial" w:cs="Arial"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color w:val="auto"/>
                      </w:rPr>
                      <w:t xml:space="preserve">Customer care </w:t>
                    </w:r>
                    <w:r w:rsidR="00557344">
                      <w:rPr>
                        <w:rFonts w:ascii="Arial" w:hAnsi="Arial" w:cs="Arial"/>
                        <w:color w:val="auto"/>
                      </w:rPr>
                      <w:t>supervisor</w:t>
                    </w:r>
                    <w:r w:rsidRPr="00210002">
                      <w:rPr>
                        <w:rFonts w:ascii="Arial" w:hAnsi="Arial" w:cs="Arial"/>
                        <w:color w:val="auto"/>
                      </w:rPr>
                      <w:t>, loomis</w:t>
                    </w:r>
                  </w:p>
                  <w:p w:rsidR="00513715" w:rsidRPr="00210002" w:rsidRDefault="00B85A53">
                    <w:pPr>
                      <w:pStyle w:val="ResumeText"/>
                      <w:rPr>
                        <w:rFonts w:ascii="Arial" w:hAnsi="Arial" w:cs="Arial"/>
                        <w:color w:val="auto"/>
                      </w:rPr>
                    </w:pPr>
                    <w:r w:rsidRPr="00210002">
                      <w:rPr>
                        <w:rFonts w:ascii="Arial" w:hAnsi="Arial" w:cs="Arial"/>
                        <w:color w:val="auto"/>
                      </w:rPr>
                      <w:t>6/2008 – 6/2010</w:t>
                    </w:r>
                  </w:p>
                  <w:p w:rsidR="00B85A53" w:rsidRPr="00210002" w:rsidRDefault="00B85A53" w:rsidP="00B85A53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Provide leadership, guidance and assistance to peer employees by answering questions, providing feedback on customer issues, and suppo</w:t>
                    </w:r>
                    <w:r w:rsidR="007E309E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rting all areas as needed.</w:t>
                    </w:r>
                  </w:p>
                  <w:p w:rsidR="00B85A53" w:rsidRPr="00210002" w:rsidRDefault="00B85A53" w:rsidP="00B85A53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Actively track team metrics, review calls, a</w:t>
                    </w:r>
                    <w:r w:rsidR="00D25611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nd address issues as they arise; d</w:t>
                    </w: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evelop i</w:t>
                    </w:r>
                    <w:r w:rsidR="007E309E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ncentive </w:t>
                    </w:r>
                    <w:r w:rsidR="002E2CA5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and training </w:t>
                    </w:r>
                    <w:r w:rsidR="007E309E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program for team. </w:t>
                    </w:r>
                  </w:p>
                  <w:p w:rsidR="00B85A53" w:rsidRPr="00210002" w:rsidRDefault="00B85A53" w:rsidP="00B85A53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Provide ongoing coaching and mentoring to teammates facilitating an environment </w:t>
                    </w:r>
                    <w:r w:rsidR="007E309E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of continuous improvement. </w:t>
                    </w:r>
                  </w:p>
                  <w:p w:rsidR="00CB35EB" w:rsidRPr="00210002" w:rsidRDefault="00B85A53" w:rsidP="00B85A53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Identify additional areas of opportunity to improve efficiencies or reduce costs and participate in product-related fee</w:t>
                    </w:r>
                    <w:r w:rsidR="007E309E" w:rsidRPr="0021000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dback sessions as needed. </w:t>
                    </w:r>
                  </w:p>
                  <w:p w:rsidR="00513715" w:rsidRPr="00210002" w:rsidRDefault="00AE726B" w:rsidP="00CB35EB">
                    <w:pPr>
                      <w:spacing w:after="0" w:line="240" w:lineRule="auto"/>
                      <w:rPr>
                        <w:rFonts w:ascii="Arial" w:eastAsia="Times New Roman" w:hAnsi="Arial" w:cs="Arial"/>
                      </w:rPr>
                    </w:pPr>
                  </w:p>
                </w:sdtContent>
              </w:sdt>
            </w:sdtContent>
          </w:sdt>
        </w:tc>
      </w:tr>
      <w:tr w:rsidR="00513715" w:rsidRPr="00210002">
        <w:tc>
          <w:tcPr>
            <w:tcW w:w="1980" w:type="dxa"/>
          </w:tcPr>
          <w:p w:rsidR="00513715" w:rsidRPr="00210002" w:rsidRDefault="003422D5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210002">
              <w:rPr>
                <w:rFonts w:ascii="Arial" w:hAnsi="Arial" w:cs="Arial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270" w:type="dxa"/>
          </w:tcPr>
          <w:p w:rsidR="00513715" w:rsidRPr="00210002" w:rsidRDefault="00513715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eastAsiaTheme="minorEastAsia" w:hAnsi="Arial" w:cs="Arial"/>
              <w:b w:val="0"/>
              <w:bCs w:val="0"/>
              <w:caps w:val="0"/>
              <w:color w:val="auto"/>
              <w:kern w:val="0"/>
              <w:sz w:val="22"/>
              <w:szCs w:val="22"/>
              <w:lang w:eastAsia="en-US"/>
              <w14:ligatures w14:val="none"/>
            </w:rPr>
            <w:id w:val="-1115355473"/>
          </w:sdtPr>
          <w:sdtEndPr>
            <w:rPr>
              <w:rFonts w:asciiTheme="minorHAnsi" w:hAnsiTheme="minorHAnsi" w:cstheme="minorBidi"/>
              <w:color w:val="595959" w:themeColor="text1" w:themeTint="A6"/>
              <w:kern w:val="20"/>
              <w:sz w:val="20"/>
              <w:szCs w:val="20"/>
              <w:lang w:eastAsia="ja-JP"/>
            </w:rPr>
          </w:sdtEndPr>
          <w:sdtContent>
            <w:sdt>
              <w:sdtPr>
                <w:rPr>
                  <w:rFonts w:ascii="Arial" w:eastAsiaTheme="minorEastAsia" w:hAnsi="Arial" w:cs="Arial"/>
                  <w:b w:val="0"/>
                  <w:bCs w:val="0"/>
                  <w:caps w:val="0"/>
                  <w:color w:val="auto"/>
                  <w:kern w:val="0"/>
                  <w:sz w:val="22"/>
                  <w:szCs w:val="22"/>
                  <w:lang w:eastAsia="en-US"/>
                  <w14:ligatures w14:val="none"/>
                </w:rPr>
                <w:id w:val="-2144036089"/>
              </w:sdtPr>
              <w:sdtEndPr>
                <w:rPr>
                  <w:rFonts w:asciiTheme="minorHAnsi" w:hAnsiTheme="minorHAnsi" w:cstheme="minorBidi"/>
                  <w:color w:val="595959" w:themeColor="text1" w:themeTint="A6"/>
                  <w:kern w:val="20"/>
                  <w:sz w:val="20"/>
                  <w:szCs w:val="20"/>
                  <w:lang w:eastAsia="ja-JP"/>
                </w:rPr>
              </w:sdtEndPr>
              <w:sdtContent>
                <w:tc>
                  <w:tcPr>
                    <w:tcW w:w="7830" w:type="dxa"/>
                  </w:tcPr>
                  <w:sdt>
                    <w:sdtPr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762977199"/>
                    </w:sdtPr>
                    <w:sdtEndPr/>
                    <w:sdtContent>
                      <w:sdt>
                        <w:sdtPr>
                          <w:rPr>
                            <w:rFonts w:ascii="Arial" w:eastAsiaTheme="minorEastAsia" w:hAnsi="Arial" w:cs="Arial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2"/>
                            <w:lang w:eastAsia="en-US"/>
                            <w14:ligatures w14:val="none"/>
                          </w:rPr>
                          <w:id w:val="1880664997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433AA5" w:rsidRPr="00210002" w:rsidRDefault="00433AA5" w:rsidP="00433AA5">
                            <w:pPr>
                              <w:pStyle w:val="Heading2"/>
                              <w:rPr>
                                <w:rFonts w:ascii="Arial" w:eastAsiaTheme="minorEastAsia" w:hAnsi="Arial" w:cs="Arial"/>
                                <w:b w:val="0"/>
                                <w:bCs w:val="0"/>
                                <w:caps w:val="0"/>
                                <w:color w:val="auto"/>
                                <w14:ligatures w14:val="none"/>
                              </w:rPr>
                            </w:pPr>
                            <w:r w:rsidRPr="00210002">
                              <w:rPr>
                                <w:rFonts w:ascii="Arial" w:hAnsi="Arial" w:cs="Arial"/>
                                <w:color w:val="auto"/>
                              </w:rPr>
                              <w:t>arizona state university-tempe, az</w:t>
                            </w:r>
                          </w:p>
                          <w:p w:rsidR="00433AA5" w:rsidRDefault="00433AA5" w:rsidP="00433A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kern w:val="20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2100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B.S. in Busin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ess Administration </w:t>
                            </w:r>
                          </w:p>
                        </w:sdtContent>
                      </w:sdt>
                      <w:p w:rsidR="00700CD3" w:rsidRPr="00210002" w:rsidRDefault="00700CD3" w:rsidP="00433AA5">
                        <w:pPr>
                          <w:pStyle w:val="Heading2"/>
                          <w:rPr>
                            <w:rFonts w:ascii="Arial" w:hAnsi="Arial" w:cs="Arial"/>
                          </w:rPr>
                        </w:pPr>
                      </w:p>
                      <w:p w:rsidR="002A36D6" w:rsidRPr="00210002" w:rsidRDefault="00AE726B" w:rsidP="002A36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sdtContent>
                  </w:sdt>
                  <w:p w:rsidR="00513715" w:rsidRPr="00433AA5" w:rsidRDefault="00513715" w:rsidP="00433AA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</w:tc>
              </w:sdtContent>
            </w:sdt>
          </w:sdtContent>
        </w:sdt>
      </w:tr>
    </w:tbl>
    <w:p w:rsidR="00513715" w:rsidRPr="00210002" w:rsidRDefault="00513715" w:rsidP="00D25611">
      <w:pPr>
        <w:rPr>
          <w:rFonts w:ascii="Arial" w:hAnsi="Arial" w:cs="Arial"/>
        </w:rPr>
      </w:pPr>
      <w:bookmarkStart w:id="0" w:name="_GoBack"/>
      <w:bookmarkEnd w:id="0"/>
    </w:p>
    <w:sectPr w:rsidR="00513715" w:rsidRPr="00210002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6B" w:rsidRDefault="00AE726B">
      <w:pPr>
        <w:spacing w:before="0" w:after="0" w:line="240" w:lineRule="auto"/>
      </w:pPr>
      <w:r>
        <w:separator/>
      </w:r>
    </w:p>
    <w:p w:rsidR="00AE726B" w:rsidRDefault="00AE726B"/>
    <w:p w:rsidR="00AE726B" w:rsidRDefault="00AE726B"/>
  </w:endnote>
  <w:endnote w:type="continuationSeparator" w:id="0">
    <w:p w:rsidR="00AE726B" w:rsidRDefault="00AE726B">
      <w:pPr>
        <w:spacing w:before="0" w:after="0" w:line="240" w:lineRule="auto"/>
      </w:pPr>
      <w:r>
        <w:continuationSeparator/>
      </w:r>
    </w:p>
    <w:p w:rsidR="00AE726B" w:rsidRDefault="00AE726B"/>
    <w:p w:rsidR="00AE726B" w:rsidRDefault="00AE7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15" w:rsidRDefault="003422D5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3AA5">
      <w:rPr>
        <w:noProof/>
      </w:rPr>
      <w:t>2</w:t>
    </w:r>
    <w:r>
      <w:fldChar w:fldCharType="end"/>
    </w:r>
    <w:r>
      <w:ptab w:relativeTo="margin" w:alignment="right" w:leader="none"/>
    </w:r>
    <w:sdt>
      <w:sdtPr>
        <w:alias w:val="Your Name"/>
        <w:tag w:val=""/>
        <w:id w:val="9139028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3E12">
          <w:t>Vu tang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6B" w:rsidRDefault="00AE726B">
      <w:pPr>
        <w:spacing w:before="0" w:after="0" w:line="240" w:lineRule="auto"/>
      </w:pPr>
      <w:r>
        <w:separator/>
      </w:r>
    </w:p>
    <w:p w:rsidR="00AE726B" w:rsidRDefault="00AE726B"/>
    <w:p w:rsidR="00AE726B" w:rsidRDefault="00AE726B"/>
  </w:footnote>
  <w:footnote w:type="continuationSeparator" w:id="0">
    <w:p w:rsidR="00AE726B" w:rsidRDefault="00AE726B">
      <w:pPr>
        <w:spacing w:before="0" w:after="0" w:line="240" w:lineRule="auto"/>
      </w:pPr>
      <w:r>
        <w:continuationSeparator/>
      </w:r>
    </w:p>
    <w:p w:rsidR="00AE726B" w:rsidRDefault="00AE726B"/>
    <w:p w:rsidR="00AE726B" w:rsidRDefault="00AE726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532423"/>
    <w:multiLevelType w:val="hybridMultilevel"/>
    <w:tmpl w:val="F7F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0729B"/>
    <w:multiLevelType w:val="hybridMultilevel"/>
    <w:tmpl w:val="D346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D11FC"/>
    <w:multiLevelType w:val="hybridMultilevel"/>
    <w:tmpl w:val="27F2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05463"/>
    <w:multiLevelType w:val="hybridMultilevel"/>
    <w:tmpl w:val="283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31820"/>
    <w:multiLevelType w:val="hybridMultilevel"/>
    <w:tmpl w:val="830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C6"/>
    <w:rsid w:val="000654BC"/>
    <w:rsid w:val="00067F14"/>
    <w:rsid w:val="00210002"/>
    <w:rsid w:val="00230559"/>
    <w:rsid w:val="002461FF"/>
    <w:rsid w:val="002A36D6"/>
    <w:rsid w:val="002E2CA5"/>
    <w:rsid w:val="003422D5"/>
    <w:rsid w:val="00361ACE"/>
    <w:rsid w:val="0038772B"/>
    <w:rsid w:val="003C5836"/>
    <w:rsid w:val="00433AA5"/>
    <w:rsid w:val="0044140D"/>
    <w:rsid w:val="00493E12"/>
    <w:rsid w:val="005124A4"/>
    <w:rsid w:val="00513715"/>
    <w:rsid w:val="00557344"/>
    <w:rsid w:val="00576993"/>
    <w:rsid w:val="006977F9"/>
    <w:rsid w:val="00700CD3"/>
    <w:rsid w:val="007257A0"/>
    <w:rsid w:val="007B3671"/>
    <w:rsid w:val="007D15D2"/>
    <w:rsid w:val="007E309E"/>
    <w:rsid w:val="00800CB7"/>
    <w:rsid w:val="00873A21"/>
    <w:rsid w:val="008C7603"/>
    <w:rsid w:val="008D6B80"/>
    <w:rsid w:val="009769C9"/>
    <w:rsid w:val="009808A0"/>
    <w:rsid w:val="00997AED"/>
    <w:rsid w:val="009D1025"/>
    <w:rsid w:val="00A10243"/>
    <w:rsid w:val="00AC7505"/>
    <w:rsid w:val="00AE1580"/>
    <w:rsid w:val="00AE726B"/>
    <w:rsid w:val="00AF5F37"/>
    <w:rsid w:val="00B20200"/>
    <w:rsid w:val="00B85A53"/>
    <w:rsid w:val="00C01B99"/>
    <w:rsid w:val="00C04173"/>
    <w:rsid w:val="00C13819"/>
    <w:rsid w:val="00C1793D"/>
    <w:rsid w:val="00C3012C"/>
    <w:rsid w:val="00CB35EB"/>
    <w:rsid w:val="00CC4E9E"/>
    <w:rsid w:val="00CE5310"/>
    <w:rsid w:val="00D145C6"/>
    <w:rsid w:val="00D25611"/>
    <w:rsid w:val="00D30007"/>
    <w:rsid w:val="00D33B49"/>
    <w:rsid w:val="00D54D56"/>
    <w:rsid w:val="00DC3A56"/>
    <w:rsid w:val="00E53A1E"/>
    <w:rsid w:val="00E562D3"/>
    <w:rsid w:val="00E83A89"/>
    <w:rsid w:val="00E90BCD"/>
    <w:rsid w:val="00F00A6B"/>
    <w:rsid w:val="00F62FEE"/>
    <w:rsid w:val="00F83114"/>
    <w:rsid w:val="00FC337D"/>
    <w:rsid w:val="00FC5BAE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5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C6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6D6"/>
    <w:pPr>
      <w:spacing w:before="0" w:after="200" w:line="276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paragraph" w:customStyle="1" w:styleId="Subsection">
    <w:name w:val="Subsection"/>
    <w:basedOn w:val="Normal"/>
    <w:uiPriority w:val="1"/>
    <w:qFormat/>
    <w:rsid w:val="006977F9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kern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5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C6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6D6"/>
    <w:pPr>
      <w:spacing w:before="0" w:after="200" w:line="276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paragraph" w:customStyle="1" w:styleId="Subsection">
    <w:name w:val="Subsection"/>
    <w:basedOn w:val="Normal"/>
    <w:uiPriority w:val="1"/>
    <w:qFormat/>
    <w:rsid w:val="006977F9"/>
    <w:pPr>
      <w:spacing w:before="280" w:after="120" w:line="240" w:lineRule="auto"/>
    </w:pPr>
    <w:rPr>
      <w:rFonts w:eastAsiaTheme="minorHAnsi"/>
      <w:b/>
      <w:bCs/>
      <w:caps/>
      <w:color w:val="262626" w:themeColor="text1" w:themeTint="D9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ailey\Downloads\TS1034643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499359068746B4BDA0B280892B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4E179-353A-4951-B72A-AE4D2A1B6147}"/>
      </w:docPartPr>
      <w:docPartBody>
        <w:p w:rsidR="00986AC6" w:rsidRDefault="000237D9">
          <w:pPr>
            <w:pStyle w:val="0C499359068746B4BDA0B280892BB52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2794"/>
    <w:multiLevelType w:val="multilevel"/>
    <w:tmpl w:val="3656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D9"/>
    <w:rsid w:val="000237D9"/>
    <w:rsid w:val="001620D4"/>
    <w:rsid w:val="00184AD8"/>
    <w:rsid w:val="001A2A28"/>
    <w:rsid w:val="001E1DD8"/>
    <w:rsid w:val="00247526"/>
    <w:rsid w:val="00553C94"/>
    <w:rsid w:val="00627B78"/>
    <w:rsid w:val="00800D65"/>
    <w:rsid w:val="008D7354"/>
    <w:rsid w:val="008F6F04"/>
    <w:rsid w:val="0090486C"/>
    <w:rsid w:val="00986AC6"/>
    <w:rsid w:val="00B829D7"/>
    <w:rsid w:val="00CE0319"/>
    <w:rsid w:val="00D3075D"/>
    <w:rsid w:val="00DE4A78"/>
    <w:rsid w:val="00F82FD5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6174F7B220F0491E93C2770C8D504622">
    <w:name w:val="6174F7B220F0491E93C2770C8D504622"/>
  </w:style>
  <w:style w:type="paragraph" w:customStyle="1" w:styleId="A8B263B68D0A4D489371D119D0E5835B">
    <w:name w:val="A8B263B68D0A4D489371D119D0E5835B"/>
  </w:style>
  <w:style w:type="paragraph" w:customStyle="1" w:styleId="0C499359068746B4BDA0B280892BB522">
    <w:name w:val="0C499359068746B4BDA0B280892BB522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9D105E1C31124FF8A08FCF72F3A1C975">
    <w:name w:val="9D105E1C31124FF8A08FCF72F3A1C975"/>
  </w:style>
  <w:style w:type="paragraph" w:customStyle="1" w:styleId="8FDC0E32FC4E4E6A837DBC93AD0F5F3F">
    <w:name w:val="8FDC0E32FC4E4E6A837DBC93AD0F5F3F"/>
  </w:style>
  <w:style w:type="character" w:styleId="PlaceholderText">
    <w:name w:val="Placeholder Text"/>
    <w:basedOn w:val="DefaultParagraphFont"/>
    <w:uiPriority w:val="99"/>
    <w:semiHidden/>
    <w:rsid w:val="00986AC6"/>
    <w:rPr>
      <w:color w:val="808080"/>
    </w:rPr>
  </w:style>
  <w:style w:type="paragraph" w:customStyle="1" w:styleId="F9CBF6E23A434861AA9818F1E9632833">
    <w:name w:val="F9CBF6E23A434861AA9818F1E9632833"/>
  </w:style>
  <w:style w:type="paragraph" w:customStyle="1" w:styleId="5D3BA7DAAE1345A5A04EF9F7BCA1249B">
    <w:name w:val="5D3BA7DAAE1345A5A04EF9F7BCA1249B"/>
  </w:style>
  <w:style w:type="paragraph" w:customStyle="1" w:styleId="F56A8CD167554BD58409B74CFE434BB6">
    <w:name w:val="F56A8CD167554BD58409B74CFE434BB6"/>
  </w:style>
  <w:style w:type="paragraph" w:customStyle="1" w:styleId="D923C36DCAA142109E63BA7E921B7DAD">
    <w:name w:val="D923C36DCAA142109E63BA7E921B7DAD"/>
  </w:style>
  <w:style w:type="paragraph" w:customStyle="1" w:styleId="E7AD25A85CE1426C8BD155D6BC4735AB">
    <w:name w:val="E7AD25A85CE1426C8BD155D6BC4735AB"/>
  </w:style>
  <w:style w:type="paragraph" w:customStyle="1" w:styleId="A3E8E62269A14C85BB7D1A38E1CA5832">
    <w:name w:val="A3E8E62269A14C85BB7D1A38E1CA5832"/>
  </w:style>
  <w:style w:type="paragraph" w:customStyle="1" w:styleId="4D696A9C688E4672BD852669AA69D5E3">
    <w:name w:val="4D696A9C688E4672BD852669AA69D5E3"/>
    <w:rsid w:val="00986AC6"/>
  </w:style>
  <w:style w:type="paragraph" w:customStyle="1" w:styleId="FA0489C7897746978DBA0396245DC289">
    <w:name w:val="FA0489C7897746978DBA0396245DC289"/>
    <w:rsid w:val="00986AC6"/>
  </w:style>
  <w:style w:type="paragraph" w:customStyle="1" w:styleId="249730C1F6604A54A186039EC10EB09F">
    <w:name w:val="249730C1F6604A54A186039EC10EB09F"/>
    <w:rsid w:val="00986AC6"/>
  </w:style>
  <w:style w:type="paragraph" w:customStyle="1" w:styleId="34201E869853494A96C19E2DB738B269">
    <w:name w:val="34201E869853494A96C19E2DB738B269"/>
    <w:rsid w:val="00627B78"/>
  </w:style>
  <w:style w:type="paragraph" w:styleId="ListBullet">
    <w:name w:val="List Bullet"/>
    <w:basedOn w:val="Normal"/>
    <w:uiPriority w:val="99"/>
    <w:semiHidden/>
    <w:unhideWhenUsed/>
    <w:rsid w:val="0062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832E8A7B14ECD8EFEFF5EEBF7492C">
    <w:name w:val="723832E8A7B14ECD8EFEFF5EEBF7492C"/>
    <w:rsid w:val="00627B78"/>
  </w:style>
  <w:style w:type="paragraph" w:customStyle="1" w:styleId="5900B618B4994F5E89A9EB825980F3C9">
    <w:name w:val="5900B618B4994F5E89A9EB825980F3C9"/>
    <w:rsid w:val="00627B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6174F7B220F0491E93C2770C8D504622">
    <w:name w:val="6174F7B220F0491E93C2770C8D504622"/>
  </w:style>
  <w:style w:type="paragraph" w:customStyle="1" w:styleId="A8B263B68D0A4D489371D119D0E5835B">
    <w:name w:val="A8B263B68D0A4D489371D119D0E5835B"/>
  </w:style>
  <w:style w:type="paragraph" w:customStyle="1" w:styleId="0C499359068746B4BDA0B280892BB522">
    <w:name w:val="0C499359068746B4BDA0B280892BB522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9D105E1C31124FF8A08FCF72F3A1C975">
    <w:name w:val="9D105E1C31124FF8A08FCF72F3A1C975"/>
  </w:style>
  <w:style w:type="paragraph" w:customStyle="1" w:styleId="8FDC0E32FC4E4E6A837DBC93AD0F5F3F">
    <w:name w:val="8FDC0E32FC4E4E6A837DBC93AD0F5F3F"/>
  </w:style>
  <w:style w:type="character" w:styleId="PlaceholderText">
    <w:name w:val="Placeholder Text"/>
    <w:basedOn w:val="DefaultParagraphFont"/>
    <w:uiPriority w:val="99"/>
    <w:semiHidden/>
    <w:rsid w:val="00986AC6"/>
    <w:rPr>
      <w:color w:val="808080"/>
    </w:rPr>
  </w:style>
  <w:style w:type="paragraph" w:customStyle="1" w:styleId="F9CBF6E23A434861AA9818F1E9632833">
    <w:name w:val="F9CBF6E23A434861AA9818F1E9632833"/>
  </w:style>
  <w:style w:type="paragraph" w:customStyle="1" w:styleId="5D3BA7DAAE1345A5A04EF9F7BCA1249B">
    <w:name w:val="5D3BA7DAAE1345A5A04EF9F7BCA1249B"/>
  </w:style>
  <w:style w:type="paragraph" w:customStyle="1" w:styleId="F56A8CD167554BD58409B74CFE434BB6">
    <w:name w:val="F56A8CD167554BD58409B74CFE434BB6"/>
  </w:style>
  <w:style w:type="paragraph" w:customStyle="1" w:styleId="D923C36DCAA142109E63BA7E921B7DAD">
    <w:name w:val="D923C36DCAA142109E63BA7E921B7DAD"/>
  </w:style>
  <w:style w:type="paragraph" w:customStyle="1" w:styleId="E7AD25A85CE1426C8BD155D6BC4735AB">
    <w:name w:val="E7AD25A85CE1426C8BD155D6BC4735AB"/>
  </w:style>
  <w:style w:type="paragraph" w:customStyle="1" w:styleId="A3E8E62269A14C85BB7D1A38E1CA5832">
    <w:name w:val="A3E8E62269A14C85BB7D1A38E1CA5832"/>
  </w:style>
  <w:style w:type="paragraph" w:customStyle="1" w:styleId="4D696A9C688E4672BD852669AA69D5E3">
    <w:name w:val="4D696A9C688E4672BD852669AA69D5E3"/>
    <w:rsid w:val="00986AC6"/>
  </w:style>
  <w:style w:type="paragraph" w:customStyle="1" w:styleId="FA0489C7897746978DBA0396245DC289">
    <w:name w:val="FA0489C7897746978DBA0396245DC289"/>
    <w:rsid w:val="00986AC6"/>
  </w:style>
  <w:style w:type="paragraph" w:customStyle="1" w:styleId="249730C1F6604A54A186039EC10EB09F">
    <w:name w:val="249730C1F6604A54A186039EC10EB09F"/>
    <w:rsid w:val="00986AC6"/>
  </w:style>
  <w:style w:type="paragraph" w:customStyle="1" w:styleId="34201E869853494A96C19E2DB738B269">
    <w:name w:val="34201E869853494A96C19E2DB738B269"/>
    <w:rsid w:val="00627B78"/>
  </w:style>
  <w:style w:type="paragraph" w:styleId="ListBullet">
    <w:name w:val="List Bullet"/>
    <w:basedOn w:val="Normal"/>
    <w:uiPriority w:val="99"/>
    <w:semiHidden/>
    <w:unhideWhenUsed/>
    <w:rsid w:val="0062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832E8A7B14ECD8EFEFF5EEBF7492C">
    <w:name w:val="723832E8A7B14ECD8EFEFF5EEBF7492C"/>
    <w:rsid w:val="00627B78"/>
  </w:style>
  <w:style w:type="paragraph" w:customStyle="1" w:styleId="5900B618B4994F5E89A9EB825980F3C9">
    <w:name w:val="5900B618B4994F5E89A9EB825980F3C9"/>
    <w:rsid w:val="00627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TS103464381</Template>
  <TotalTime>83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tang</dc:creator>
  <cp:lastModifiedBy>Tang, Vu</cp:lastModifiedBy>
  <cp:revision>55</cp:revision>
  <dcterms:created xsi:type="dcterms:W3CDTF">2013-07-17T22:15:00Z</dcterms:created>
  <dcterms:modified xsi:type="dcterms:W3CDTF">2016-07-20T23:11:00Z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